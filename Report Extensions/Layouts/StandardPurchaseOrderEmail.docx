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2D" w:rsidP="003C042D" w:rsidRDefault="000C7286">
      <w:pPr>
        <w:pStyle w:val="Heading2"/>
        <w:rPr>
          <w:b/>
          <w:color w:val="808080" w:themeColor="background1" w:themeShade="80"/>
          <w:sz w:val="22"/>
          <w:szCs w:val="22"/>
        </w:rPr>
      </w:pPr>
      <w:sdt>
        <w:sdtPr>
          <w:rPr>
            <w:b/>
            <w:color w:val="808080" w:themeColor="background1" w:themeShade="80"/>
            <w:sz w:val="22"/>
            <w:szCs w:val="22"/>
          </w:rPr>
          <w:alias w:val="#Nav: /Purchase_Header/DearSirMadamLbl1"/>
          <w:tag w:val="#Nav: Standard_Purchase_Order/1322"/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DearSirMadamLbl1[1]" w:storeItemID="{3B3C9126-D74C-4660-9654-74CB73EBE88B}"/>
          <w:text/>
        </w:sdtPr>
        <w:sdtEndPr/>
        <w:sdtContent>
          <w:r w:rsidRPr="00886374" w:rsidR="00410152">
            <w:rPr>
              <w:b/>
              <w:color w:val="808080" w:themeColor="background1" w:themeShade="80"/>
              <w:sz w:val="22"/>
              <w:szCs w:val="22"/>
            </w:rPr>
            <w:t>DearSirMadamLbl1</w:t>
          </w:r>
        </w:sdtContent>
      </w:sdt>
    </w:p>
    <w:p w:rsidRPr="00A43EAA" w:rsidR="00A43EAA" w:rsidP="00A43EAA" w:rsidRDefault="00A43EAA"/>
    <w:p w:rsidR="00A41A59" w:rsidP="00DE5FC5" w:rsidRDefault="000C7286">
      <w:pPr>
        <w:pStyle w:val="Heading2"/>
        <w:rPr>
          <w:sz w:val="22"/>
          <w:szCs w:val="22"/>
        </w:rPr>
      </w:pPr>
      <w:sdt>
        <w:sdtPr>
          <w:rPr>
            <w:sz w:val="22"/>
            <w:szCs w:val="22"/>
          </w:rPr>
          <w:alias w:val="#Nav: /Purchase_Header/Canceltxt001"/>
          <w:tag w:val="#Nav: Standard_Purchase_Order/1322"/>
          <w:id w:val="203785486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anceltxt001[1]" w:storeItemID="{3B3C9126-D74C-4660-9654-74CB73EBE88B}"/>
          <w:text/>
        </w:sdtPr>
        <w:sdtEndPr/>
        <w:sdtContent>
          <w:r w:rsidR="00A43EAA">
            <w:rPr>
              <w:sz w:val="22"/>
              <w:szCs w:val="22"/>
            </w:rPr>
            <w:t>Canceltxt001</w:t>
          </w:r>
        </w:sdtContent>
      </w:sdt>
      <w:sdt>
        <w:sdtPr>
          <w:rPr>
            <w:sz w:val="22"/>
            <w:szCs w:val="22"/>
          </w:rPr>
          <w:alias w:val="#Nav: /Purchase_Header/ARPOtxt001"/>
          <w:tag w:val="#Nav: Standard_Purchase_Order/1322"/>
          <w:id w:val="1132131005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ARPOtxt001[1]" w:storeItemID="{3B3C9126-D74C-4660-9654-74CB73EBE88B}"/>
          <w:text/>
        </w:sdtPr>
        <w:sdtEndPr/>
        <w:sdtContent>
          <w:r w:rsidRPr="006204CB" w:rsidR="00EC7589">
            <w:rPr>
              <w:sz w:val="22"/>
              <w:szCs w:val="22"/>
            </w:rPr>
            <w:t>ARPOtxt001</w:t>
          </w:r>
        </w:sdtContent>
      </w:sdt>
      <w:sdt>
        <w:sdtPr>
          <w:rPr>
            <w:sz w:val="22"/>
            <w:szCs w:val="22"/>
          </w:rPr>
          <w:alias w:val="#Nav: /Purchase_Header/POTxt001"/>
          <w:tag w:val="#Nav: Standard_Purchase_Order/1322"/>
          <w:id w:val="170652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POTxt001[1]" w:storeItemID="{3B3C9126-D74C-4660-9654-74CB73EBE88B}"/>
          <w:text/>
        </w:sdtPr>
        <w:sdtEndPr/>
        <w:sdtContent>
          <w:r w:rsidRPr="006204CB" w:rsidR="00EC7589">
            <w:rPr>
              <w:sz w:val="22"/>
              <w:szCs w:val="22"/>
            </w:rPr>
            <w:t>POTxt001</w:t>
          </w:r>
        </w:sdtContent>
      </w:sdt>
      <w:sdt>
        <w:sdtPr>
          <w:rPr>
            <w:sz w:val="22"/>
            <w:szCs w:val="22"/>
          </w:rPr>
          <w:alias w:val="#Nav: /Purchase_Header/APOTxt001"/>
          <w:tag w:val="#Nav: Standard_Purchase_Order/1322"/>
          <w:id w:val="-310261345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APOTxt001[1]" w:storeItemID="{3B3C9126-D74C-4660-9654-74CB73EBE88B}"/>
          <w:text/>
        </w:sdtPr>
        <w:sdtEndPr/>
        <w:sdtContent>
          <w:r w:rsidRPr="006204CB" w:rsidR="00EC7589">
            <w:rPr>
              <w:sz w:val="22"/>
              <w:szCs w:val="22"/>
            </w:rPr>
            <w:t>APOTxt001</w:t>
          </w:r>
        </w:sdtContent>
      </w:sdt>
      <w:sdt>
        <w:sdtPr>
          <w:rPr>
            <w:sz w:val="22"/>
            <w:szCs w:val="22"/>
          </w:rPr>
          <w:alias w:val="#Nav: /Purchase_Header/RPOTxt001"/>
          <w:tag w:val="#Nav: Standard_Purchase_Order/1322"/>
          <w:id w:val="-187136893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RPOTxt001[1]" w:storeItemID="{3B3C9126-D74C-4660-9654-74CB73EBE88B}"/>
          <w:text/>
        </w:sdtPr>
        <w:sdtEndPr/>
        <w:sdtContent>
          <w:r w:rsidR="007D5976">
            <w:rPr>
              <w:sz w:val="22"/>
              <w:szCs w:val="22"/>
            </w:rPr>
            <w:t>RPOTxt001</w:t>
          </w:r>
        </w:sdtContent>
      </w:sdt>
    </w:p>
    <w:p w:rsidRPr="00DE5FC5" w:rsidR="00DE5FC5" w:rsidP="00DE5FC5" w:rsidRDefault="00DE5FC5"/>
    <w:p w:rsidR="00DE5FC5" w:rsidP="00A90552" w:rsidRDefault="000C7286">
      <w:sdt>
        <w:sdtPr>
          <w:alias w:val="#Nav: /Purchase_Header/ContactPersonDetLbl3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ntactPersonDetLbl3[1]" w:storeItemID="{3B3C9126-D74C-4660-9654-74CB73EBE88B}"/>
          <w:text/>
        </w:sdtPr>
        <w:sdtEndPr/>
        <w:sdtContent>
          <w:r w:rsidR="00410152">
            <w:t>ContactPersonDetLbl3</w:t>
          </w:r>
        </w:sdtContent>
      </w:sdt>
      <w:r w:rsidR="003C042D">
        <w:t xml:space="preserve">  </w:t>
      </w:r>
    </w:p>
    <w:p w:rsidRPr="0050622D" w:rsidR="00A24647" w:rsidP="00A90552" w:rsidRDefault="000C7286">
      <w:sdt>
        <w:sdtPr>
          <w:alias w:val="#Nav: /Purchase_Header/POTxt002"/>
          <w:tag w:val="#Nav: Standard_Purchase_Order/1322"/>
          <w:id w:val="-149787804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POTxt002[1]" w:storeItemID="{3B3C9126-D74C-4660-9654-74CB73EBE88B}"/>
          <w:text/>
        </w:sdtPr>
        <w:sdtEndPr/>
        <w:sdtContent>
          <w:r w:rsidR="00A24647">
            <w:t>POTxt002</w:t>
          </w:r>
        </w:sdtContent>
      </w:sdt>
      <w:sdt>
        <w:sdtPr>
          <w:alias w:val="#Nav: /Purchase_Header/APOTxt002"/>
          <w:tag w:val="#Nav: Standard_Purchase_Order/1322"/>
          <w:id w:val="8959378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APOTxt002[1]" w:storeItemID="{3B3C9126-D74C-4660-9654-74CB73EBE88B}"/>
          <w:text/>
        </w:sdtPr>
        <w:sdtEndPr/>
        <w:sdtContent>
          <w:r w:rsidR="00A24647">
            <w:t>APOTxt002</w:t>
          </w:r>
        </w:sdtContent>
      </w:sdt>
      <w:sdt>
        <w:sdtPr>
          <w:alias w:val="#Nav: /Purchase_Header/ARPOtxt002"/>
          <w:tag w:val="#Nav: Standard_Purchase_Order/1322"/>
          <w:id w:val="-114627344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ARPOtxt002[1]" w:storeItemID="{3B3C9126-D74C-4660-9654-74CB73EBE88B}"/>
          <w:text/>
        </w:sdtPr>
        <w:sdtEndPr/>
        <w:sdtContent>
          <w:r w:rsidR="00A24647">
            <w:t>ARPOtxt002</w:t>
          </w:r>
        </w:sdtContent>
      </w:sdt>
      <w:sdt>
        <w:sdtPr>
          <w:alias w:val="#Nav: /Purchase_Header/Canceltxt002"/>
          <w:tag w:val="#Nav: Standard_Purchase_Order/1322"/>
          <w:id w:val="-28096390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anceltxt002[1]" w:storeItemID="{3B3C9126-D74C-4660-9654-74CB73EBE88B}"/>
          <w:text/>
        </w:sdtPr>
        <w:sdtEndPr/>
        <w:sdtContent>
          <w:r w:rsidR="00A24647">
            <w:t>Canceltxt002</w:t>
          </w:r>
        </w:sdtContent>
      </w:sdt>
      <w:sdt>
        <w:sdtPr>
          <w:alias w:val="#Nav: /Purchase_Header/RPOTxt002"/>
          <w:tag w:val="#Nav: Standard_Purchase_Order/1322"/>
          <w:id w:val="-174957215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RPOTxt002[1]" w:storeItemID="{3B3C9126-D74C-4660-9654-74CB73EBE88B}"/>
          <w:text/>
        </w:sdtPr>
        <w:sdtEndPr/>
        <w:sdtContent>
          <w:r w:rsidR="007D5976">
            <w:t>RPOTxt002</w:t>
          </w:r>
        </w:sdtContent>
      </w:sdt>
    </w:p>
    <w:p w:rsidR="00B95361" w:rsidP="00622369" w:rsidRDefault="000C7286">
      <w:pPr>
        <w:pStyle w:val="Subtitle"/>
      </w:pPr>
      <w:sdt>
        <w:sdtPr>
          <w:alias w:val="#Nav: /Purchase_Header/RegardsLbl5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RegardsLbl5[1]" w:storeItemID="{3B3C9126-D74C-4660-9654-74CB73EBE88B}"/>
          <w:text/>
        </w:sdtPr>
        <w:sdtEndPr/>
        <w:sdtContent>
          <w:r w:rsidR="002A599E">
            <w:t>RegardsLbl5</w:t>
          </w:r>
        </w:sdtContent>
      </w:sdt>
    </w:p>
    <w:p w:rsidR="00622369" w:rsidP="00B95361" w:rsidRDefault="00622369">
      <w:bookmarkStart w:name="_GoBack" w:id="0"/>
      <w:bookmarkEnd w:id="0"/>
    </w:p>
    <w:sdt>
      <w:sdtPr>
        <w:id w:val="-1238861755"/>
        <w:dataBinding w:prefixMappings="xmlns:ns0='urn:microsoft-dynamics-nav/reports/Standard_Purchase_Order/1322/'" w:xpath="/ns0:NavWordReportXmlPart[1]/ns0:Purchase_Header[1]/ns0:Signature[1]" w:storeItemID="{3B3C9126-D74C-4660-9654-74CB73EBE88B}"/>
        <w:picture/>
        <w:alias w:val="#Nav: /Purchase_Header/Signature"/>
        <w:tag w:val="#Nav: Standard_Purchase_Order/1322"/>
      </w:sdtPr>
      <w:sdtContent>
        <w:p w:rsidR="004C2A7F" w:rsidP="00B95361" w:rsidRDefault="004C2A7F">
          <w:r>
            <w:rPr>
              <w:noProof/>
            </w:rPr>
            <w:drawing>
              <wp:inline distT="0" distB="0" distL="0" distR="0">
                <wp:extent cx="2457450" cy="9810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#Nav: /Purchase_Header/Designation"/>
        <w:tag w:val="#Nav: Standard_Purchase_Order/1322"/>
        <w:id w:val="106737548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esignation[1]" w:storeItemID="{3B3C9126-D74C-4660-9654-74CB73EBE88B}"/>
        <w:text/>
      </w:sdtPr>
      <w:sdtEndPr/>
      <w:sdtContent>
        <w:p w:rsidR="00E8182A" w:rsidP="00B95361" w:rsidRDefault="00E8182A">
          <w:r>
            <w:t>Designation</w:t>
          </w:r>
        </w:p>
      </w:sdtContent>
    </w:sdt>
    <w:sdt>
      <w:sdtPr>
        <w:alias w:val="#Nav: /Purchase_Header/PhoneNo"/>
        <w:tag w:val="#Nav: Standard_Purchase_Order/1322"/>
        <w:id w:val="1291860818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PhoneNo[1]" w:storeItemID="{3B3C9126-D74C-4660-9654-74CB73EBE88B}"/>
        <w:text/>
      </w:sdtPr>
      <w:sdtEndPr/>
      <w:sdtContent>
        <w:p w:rsidRPr="00B95361" w:rsidR="00E8182A" w:rsidP="00B95361" w:rsidRDefault="00622369">
          <w:proofErr w:type="spellStart"/>
          <w:r>
            <w:t>PhoneNo</w:t>
          </w:r>
          <w:proofErr w:type="spellEnd"/>
        </w:p>
      </w:sdtContent>
    </w:sdt>
    <w:sectPr w:rsidRPr="00B95361" w:rsidR="00E8182A" w:rsidSect="00B333C9">
      <w:headerReference w:type="default" r:id="rId9"/>
      <w:footerReference w:type="default" r:id="rId10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286" w:rsidP="00E40C63" w:rsidRDefault="000C7286">
      <w:pPr>
        <w:spacing w:after="0"/>
      </w:pPr>
      <w:r>
        <w:separator/>
      </w:r>
    </w:p>
  </w:endnote>
  <w:endnote w:type="continuationSeparator" w:id="0">
    <w:p w:rsidR="000C7286" w:rsidP="00E40C63" w:rsidRDefault="000C7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286" w:rsidP="00E40C63" w:rsidRDefault="000C7286">
      <w:pPr>
        <w:spacing w:after="0"/>
      </w:pPr>
      <w:r>
        <w:separator/>
      </w:r>
    </w:p>
  </w:footnote>
  <w:footnote w:type="continuationSeparator" w:id="0">
    <w:p w:rsidR="000C7286" w:rsidP="00E40C63" w:rsidRDefault="000C72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64B43"/>
    <w:rsid w:val="00070EE8"/>
    <w:rsid w:val="00074151"/>
    <w:rsid w:val="00075AA8"/>
    <w:rsid w:val="00082B21"/>
    <w:rsid w:val="00083E19"/>
    <w:rsid w:val="000844A3"/>
    <w:rsid w:val="0008693A"/>
    <w:rsid w:val="00092435"/>
    <w:rsid w:val="0009454A"/>
    <w:rsid w:val="000A665A"/>
    <w:rsid w:val="000C212F"/>
    <w:rsid w:val="000C7286"/>
    <w:rsid w:val="000D5A6D"/>
    <w:rsid w:val="000E071F"/>
    <w:rsid w:val="000E3200"/>
    <w:rsid w:val="000E6063"/>
    <w:rsid w:val="000F2098"/>
    <w:rsid w:val="000F5014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0095"/>
    <w:rsid w:val="00214EEF"/>
    <w:rsid w:val="00215448"/>
    <w:rsid w:val="002334A5"/>
    <w:rsid w:val="002342C4"/>
    <w:rsid w:val="00235CA0"/>
    <w:rsid w:val="00236985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A599E"/>
    <w:rsid w:val="002B6B46"/>
    <w:rsid w:val="002B7249"/>
    <w:rsid w:val="002C2A8C"/>
    <w:rsid w:val="002D10B3"/>
    <w:rsid w:val="002E2A56"/>
    <w:rsid w:val="002F10B9"/>
    <w:rsid w:val="00325984"/>
    <w:rsid w:val="00326905"/>
    <w:rsid w:val="00337723"/>
    <w:rsid w:val="00340665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4272"/>
    <w:rsid w:val="003A7E69"/>
    <w:rsid w:val="003B1D59"/>
    <w:rsid w:val="003B1F62"/>
    <w:rsid w:val="003C042D"/>
    <w:rsid w:val="003C2C96"/>
    <w:rsid w:val="003D120B"/>
    <w:rsid w:val="003D4B80"/>
    <w:rsid w:val="003D7AD7"/>
    <w:rsid w:val="003E2178"/>
    <w:rsid w:val="003F0E3A"/>
    <w:rsid w:val="003F77E2"/>
    <w:rsid w:val="00410152"/>
    <w:rsid w:val="00411ACD"/>
    <w:rsid w:val="00417ABE"/>
    <w:rsid w:val="00451877"/>
    <w:rsid w:val="004639DD"/>
    <w:rsid w:val="00472618"/>
    <w:rsid w:val="004914F1"/>
    <w:rsid w:val="00492354"/>
    <w:rsid w:val="00494B9C"/>
    <w:rsid w:val="00495AE8"/>
    <w:rsid w:val="004A28DF"/>
    <w:rsid w:val="004A4D71"/>
    <w:rsid w:val="004B22F6"/>
    <w:rsid w:val="004B47ED"/>
    <w:rsid w:val="004B4EE3"/>
    <w:rsid w:val="004B6FE5"/>
    <w:rsid w:val="004B787A"/>
    <w:rsid w:val="004C2A7F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25DC4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04CB"/>
    <w:rsid w:val="0062216E"/>
    <w:rsid w:val="00622369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95517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6F70CC"/>
    <w:rsid w:val="00701791"/>
    <w:rsid w:val="00707BE3"/>
    <w:rsid w:val="0071439C"/>
    <w:rsid w:val="00716E24"/>
    <w:rsid w:val="00741D72"/>
    <w:rsid w:val="00741F01"/>
    <w:rsid w:val="00741F6B"/>
    <w:rsid w:val="00745B7C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D5976"/>
    <w:rsid w:val="007E323C"/>
    <w:rsid w:val="007E3941"/>
    <w:rsid w:val="007F7260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6D1F"/>
    <w:rsid w:val="00857CAA"/>
    <w:rsid w:val="00862E42"/>
    <w:rsid w:val="00886374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38D8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9F5FCD"/>
    <w:rsid w:val="00A00557"/>
    <w:rsid w:val="00A00B95"/>
    <w:rsid w:val="00A01AB9"/>
    <w:rsid w:val="00A048EC"/>
    <w:rsid w:val="00A20DDB"/>
    <w:rsid w:val="00A24647"/>
    <w:rsid w:val="00A30C38"/>
    <w:rsid w:val="00A41A59"/>
    <w:rsid w:val="00A42BE5"/>
    <w:rsid w:val="00A43EAA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5361"/>
    <w:rsid w:val="00B96060"/>
    <w:rsid w:val="00BA415A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BF6BF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65425"/>
    <w:rsid w:val="00C77159"/>
    <w:rsid w:val="00C910B5"/>
    <w:rsid w:val="00CA6394"/>
    <w:rsid w:val="00CB303B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B5E4F"/>
    <w:rsid w:val="00DC0CA1"/>
    <w:rsid w:val="00DC2731"/>
    <w:rsid w:val="00DC4CE3"/>
    <w:rsid w:val="00DE5FC5"/>
    <w:rsid w:val="00DF28F5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8182A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C7589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2E34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D1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B4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A00E5"/>
    <w:rsid w:val="000E29EA"/>
    <w:rsid w:val="000E70CA"/>
    <w:rsid w:val="000F343A"/>
    <w:rsid w:val="00107064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D66CE"/>
    <w:rsid w:val="003E39BD"/>
    <w:rsid w:val="003E4B2C"/>
    <w:rsid w:val="003F6E5A"/>
    <w:rsid w:val="004252BF"/>
    <w:rsid w:val="004A6305"/>
    <w:rsid w:val="004B2E3F"/>
    <w:rsid w:val="0052071E"/>
    <w:rsid w:val="005418B9"/>
    <w:rsid w:val="005954E4"/>
    <w:rsid w:val="005C05B6"/>
    <w:rsid w:val="005C065A"/>
    <w:rsid w:val="005D0B3E"/>
    <w:rsid w:val="005E41D9"/>
    <w:rsid w:val="005E58F0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75200"/>
    <w:rsid w:val="008C48D7"/>
    <w:rsid w:val="008E72B8"/>
    <w:rsid w:val="00911A0F"/>
    <w:rsid w:val="0094520C"/>
    <w:rsid w:val="00947668"/>
    <w:rsid w:val="00982803"/>
    <w:rsid w:val="009A3957"/>
    <w:rsid w:val="00A41A19"/>
    <w:rsid w:val="00AA7B04"/>
    <w:rsid w:val="00AC66BE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B1EDC"/>
    <w:rsid w:val="00DD6387"/>
    <w:rsid w:val="00DF2317"/>
    <w:rsid w:val="00E02452"/>
    <w:rsid w:val="00E57C66"/>
    <w:rsid w:val="00E62160"/>
    <w:rsid w:val="00E6368A"/>
    <w:rsid w:val="00E81C11"/>
    <w:rsid w:val="00E9483F"/>
    <w:rsid w:val="00E9720D"/>
    <w:rsid w:val="00EB4E5E"/>
    <w:rsid w:val="00EC03BA"/>
    <w:rsid w:val="00ED4D6E"/>
    <w:rsid w:val="00ED6B63"/>
    <w:rsid w:val="00EE4691"/>
    <w:rsid w:val="00F052BA"/>
    <w:rsid w:val="00F11BE4"/>
    <w:rsid w:val="00F23ABF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A19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  <w:style w:type="paragraph" w:customStyle="1" w:styleId="E98883B8A09842BDA079E5FFE3477A70">
    <w:name w:val="E98883B8A09842BDA079E5FFE3477A70"/>
    <w:rsid w:val="00875200"/>
  </w:style>
  <w:style w:type="paragraph" w:customStyle="1" w:styleId="E0FB7A89C36E472791D335E697B513E5">
    <w:name w:val="E0FB7A89C36E472791D335E697B513E5"/>
    <w:rsid w:val="00A41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O T x t 0 0 1 > A P O T x t 0 0 1 < / A P O T x t 0 0 1 >  
         < A P O T x t 0 0 2 > A P O T x t 0 0 2 < / A P O T x t 0 0 2 >  
         < A p p r o v e r I d > A p p r o v e r I d < / A p p r o v e r I d >  
         < A R P O t x t 0 0 1 > A R P O t x t 0 0 1 < / A R P O t x t 0 0 1 >  
         < A R P O t x t 0 0 2 > A R P O t x t 0 0 2 < / A R P O t x t 0 0 2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a n c e l t x t 0 0 1 > C a n c e l t x t 0 0 1 < / C a n c e l t x t 0 0 1 >  
         < C a n c e l t x t 0 0 2 > C a n c e l t x t 0 0 2 < / C a n c e l t x t 0 0 2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o n t a c t P e r s o n D e t L b l 3 > C o n t a c t P e r s o n D e t L b l 3 < / C o n t a c t P e r s o n D e t L b l 3 >  
         < D e a r S i r M a d a m L b l 1 > D e a r S i r M a d a m L b l 1 < / D e a r S i r M a d a m L b l 1 >  
         < D e s i g n a t i o n > D e s i g n a t i o n < / D e s i g n a t i o n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L i c e n c e K e y > L i c e n c e K e y < / L i c e n c e K e y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h o n e N o > P h o n e N o < / P h o n e N o >  
         < P O T x t 0 0 1 > P O T x t 0 0 1 < / P O T x t 0 0 1 >  
         < P O T x t 0 0 2 > P O T x t 0 0 2 < / P O T x t 0 0 2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R e g a r d s L b l 5 > R e g a r d s L b l 5 < / R e g a r d s L b l 5 >  
         < R P O T x t 0 0 1 > R P O T x t 0 0 1 < / R P O T x t 0 0 1 >  
         < R P O T x t 0 0 2 > R P O T x t 0 0 2 < / R P O T x t 0 0 2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i g n a t u r e > S i g n a t u r e < / S i g n a t u r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U s e r N a m e > U s e r N a m e < / U s e r N a m e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C9126-D74C-4660-9654-74CB73EBE88B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EB23FC2F-83BF-49E0-8535-D26186D2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2024-09-27T10:42:00Z</dcterms:modified>
</cp:coreProperties>
</file>